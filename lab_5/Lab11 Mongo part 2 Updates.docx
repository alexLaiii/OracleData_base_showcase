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4CE" w14:textId="719FEC3B" w:rsidR="009026AE" w:rsidRDefault="009026AE" w:rsidP="00F54208"/>
    <w:p w14:paraId="1F369A15" w14:textId="20B02D4E" w:rsidR="008E1676" w:rsidRDefault="008E1676" w:rsidP="00F54208">
      <w:r>
        <w:t>Lab11 Mongo part 2 Updates</w:t>
      </w:r>
    </w:p>
    <w:p w14:paraId="7C105778" w14:textId="0AA71042" w:rsidR="008E1676" w:rsidRDefault="008E1676" w:rsidP="008E1676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Formerly Lab 9 – Week 11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nasim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</w:p>
    <w:p w14:paraId="19F8A1F7" w14:textId="77777777" w:rsidR="008E1676" w:rsidRDefault="008E1676" w:rsidP="008E167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(MongoDB – UPDATE)</w:t>
      </w:r>
    </w:p>
    <w:p w14:paraId="726A2E82" w14:textId="77777777" w:rsidR="008E1676" w:rsidRDefault="008E1676" w:rsidP="008E1676">
      <w:pPr>
        <w:pStyle w:val="2"/>
        <w:rPr>
          <w:rFonts w:ascii="Times New Roman" w:hAnsi="Times New Roman" w:cs="Times New Roman"/>
        </w:rPr>
      </w:pPr>
    </w:p>
    <w:p w14:paraId="6E8730C1" w14:textId="77777777" w:rsidR="008E1676" w:rsidRDefault="008E1676" w:rsidP="008E167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3663BF2" w14:textId="77777777" w:rsidR="008E1676" w:rsidRDefault="008E1676" w:rsidP="008E1676">
      <w:pPr>
        <w:pStyle w:val="2"/>
        <w:rPr>
          <w:rFonts w:ascii="Times New Roman" w:eastAsia="Calibri" w:hAnsi="Times New Roman" w:cs="Times New Roman"/>
          <w:sz w:val="24"/>
        </w:rPr>
      </w:pPr>
    </w:p>
    <w:p w14:paraId="1416990B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students learn how to update documents in a MongoDB database.</w:t>
      </w:r>
    </w:p>
    <w:p w14:paraId="41FA0493" w14:textId="77777777" w:rsidR="008E1676" w:rsidRDefault="008E1676" w:rsidP="008E16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update(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the 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2F8E637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update&gt;,&lt;option&gt;)</w:t>
      </w:r>
    </w:p>
    <w:p w14:paraId="048B24A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filter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6908D7C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{“_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id”=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0} </w:t>
      </w:r>
    </w:p>
    <w:p w14:paraId="134ADC5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39F3B06D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54C40FA0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updateOne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009858A7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update&gt;)</w:t>
      </w:r>
    </w:p>
    <w:p w14:paraId="6F8DA4E1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updateMany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all documents that match the criteria.</w:t>
      </w:r>
    </w:p>
    <w:p w14:paraId="27FB3E02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update&gt;)</w:t>
      </w:r>
    </w:p>
    <w:p w14:paraId="6C8691E4" w14:textId="77777777" w:rsidR="008E1676" w:rsidRDefault="008E1676" w:rsidP="008E167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0197B664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 and store it in a folder named dataset. </w:t>
      </w:r>
    </w:p>
    <w:p w14:paraId="343CD6CC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1D0919FE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136E800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326F051B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mongod</w:t>
      </w:r>
      <w:proofErr w:type="spellEnd"/>
    </w:p>
    <w:p w14:paraId="6823A8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prompt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3AFF441D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cd C:\Program Files\MongoDB\Server\4.2\</w:t>
      </w:r>
      <w:r>
        <w:rPr>
          <w:rFonts w:eastAsia="Times New Roman" w:cs="Times New Roman"/>
          <w:b/>
        </w:rPr>
        <w:t>bin</w:t>
      </w:r>
    </w:p>
    <w:p w14:paraId="6DE4F32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03524C70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14:paraId="074B09A2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execute a batch file to start up MongoDB.</w:t>
      </w:r>
    </w:p>
    <w:p w14:paraId="64BD2E05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89B600E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BC0D9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005FD4A7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mongoimport</w:t>
      </w:r>
      <w:proofErr w:type="spellEnd"/>
      <w:r>
        <w:rPr>
          <w:rFonts w:eastAsia="Times New Roman" w:cs="Times New Roman"/>
        </w:rPr>
        <w:t xml:space="preserve"> --</w:t>
      </w:r>
      <w:proofErr w:type="spellStart"/>
      <w:r>
        <w:rPr>
          <w:rFonts w:eastAsia="Times New Roman" w:cs="Times New Roman"/>
        </w:rPr>
        <w:t>db</w:t>
      </w:r>
      <w:proofErr w:type="spellEnd"/>
      <w:r>
        <w:rPr>
          <w:rFonts w:eastAsia="Times New Roman" w:cs="Times New Roman"/>
        </w:rPr>
        <w:t xml:space="preserve"> college --collection students --file ..\dataset\</w:t>
      </w:r>
      <w:proofErr w:type="spellStart"/>
      <w:r>
        <w:rPr>
          <w:rFonts w:eastAsia="Times New Roman" w:cs="Times New Roman"/>
        </w:rPr>
        <w:t>students.json</w:t>
      </w:r>
      <w:proofErr w:type="spellEnd"/>
    </w:p>
    <w:p w14:paraId="776DB48D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import the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shell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46B473AB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show </w:t>
      </w:r>
      <w:proofErr w:type="spellStart"/>
      <w:r>
        <w:rPr>
          <w:rFonts w:eastAsia="Times New Roman" w:cs="Times New Roman"/>
        </w:rPr>
        <w:t>dbs</w:t>
      </w:r>
      <w:proofErr w:type="spellEnd"/>
    </w:p>
    <w:p w14:paraId="13C6454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385DA78A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college</w:t>
      </w:r>
    </w:p>
    <w:p w14:paraId="7BF129AD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</w:t>
      </w:r>
      <w:proofErr w:type="spellEnd"/>
      <w:r>
        <w:rPr>
          <w:rFonts w:eastAsia="Times New Roman" w:cs="Times New Roman"/>
        </w:rPr>
        <w:t>().</w:t>
      </w:r>
      <w:proofErr w:type="spellStart"/>
      <w:r>
        <w:rPr>
          <w:rFonts w:eastAsia="Times New Roman" w:cs="Times New Roman"/>
        </w:rPr>
        <w:t>forEach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printjson</w:t>
      </w:r>
      <w:proofErr w:type="spellEnd"/>
      <w:r>
        <w:rPr>
          <w:rFonts w:eastAsia="Times New Roman" w:cs="Times New Roman"/>
        </w:rPr>
        <w:t xml:space="preserve">) </w:t>
      </w:r>
    </w:p>
    <w:p w14:paraId="6DD8DC2A" w14:textId="77777777" w:rsidR="008E1676" w:rsidRDefault="008E1676" w:rsidP="008E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</w:p>
    <w:p w14:paraId="33831D16" w14:textId="77777777" w:rsidR="008E1676" w:rsidRDefault="008E1676" w:rsidP="008E1676">
      <w:pPr>
        <w:pStyle w:val="af1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</w:t>
      </w:r>
      <w:proofErr w:type="spellEnd"/>
      <w:r>
        <w:rPr>
          <w:rFonts w:eastAsia="Times New Roman" w:cs="Times New Roman"/>
        </w:rPr>
        <w:t>().pretty()</w:t>
      </w:r>
    </w:p>
    <w:p w14:paraId="47FFA923" w14:textId="77777777" w:rsidR="008E1676" w:rsidRDefault="008E1676" w:rsidP="008E1676">
      <w:pPr>
        <w:pStyle w:val="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36087CE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submit this file with answers (in the provided space). Name the file </w:t>
      </w:r>
      <w:r>
        <w:rPr>
          <w:rFonts w:ascii="Times New Roman" w:eastAsia="Calibri" w:hAnsi="Times New Roman" w:cs="Times New Roman"/>
        </w:rPr>
        <w:t>L09_ID#_LASTNAME.docx”.</w:t>
      </w:r>
    </w:p>
    <w:p w14:paraId="7EABA36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19A93E5A" w14:textId="77777777" w:rsidR="008E1676" w:rsidRDefault="008E1676" w:rsidP="008E1676">
      <w:pPr>
        <w:pStyle w:val="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0CC9CD8D" w14:textId="77777777" w:rsidR="008E1676" w:rsidRDefault="008E1676" w:rsidP="008E1676">
      <w:pPr>
        <w:pStyle w:val="af1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add new fields </w:t>
      </w:r>
      <w:r>
        <w:rPr>
          <w:rFonts w:eastAsia="Times New Roman" w:cs="Times New Roman"/>
          <w:i/>
        </w:rPr>
        <w:t xml:space="preserve">program </w:t>
      </w:r>
      <w:r>
        <w:rPr>
          <w:rFonts w:eastAsia="Times New Roman" w:cs="Times New Roman"/>
        </w:rPr>
        <w:t xml:space="preserve">and </w:t>
      </w:r>
      <w:r>
        <w:rPr>
          <w:rFonts w:eastAsia="Times New Roman" w:cs="Times New Roman"/>
          <w:i/>
        </w:rPr>
        <w:t xml:space="preserve">term </w:t>
      </w:r>
      <w:r>
        <w:rPr>
          <w:rFonts w:eastAsia="Times New Roman" w:cs="Times New Roman"/>
        </w:rPr>
        <w:t xml:space="preserve">to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 and set them to values “</w:t>
      </w:r>
      <w:r>
        <w:rPr>
          <w:rFonts w:eastAsia="Times New Roman" w:cs="Times New Roman"/>
          <w:i/>
        </w:rPr>
        <w:t>CPA</w:t>
      </w:r>
      <w:r>
        <w:rPr>
          <w:rFonts w:eastAsia="Times New Roman" w:cs="Times New Roman"/>
        </w:rPr>
        <w:t xml:space="preserve">” and </w:t>
      </w:r>
      <w:r>
        <w:rPr>
          <w:rFonts w:eastAsia="Times New Roman" w:cs="Times New Roman"/>
          <w:i/>
        </w:rPr>
        <w:t>1</w:t>
      </w:r>
      <w:r>
        <w:rPr>
          <w:rFonts w:eastAsia="Times New Roman" w:cs="Times New Roman"/>
        </w:rPr>
        <w:t xml:space="preserve">. </w:t>
      </w:r>
    </w:p>
    <w:tbl>
      <w:tblPr>
        <w:tblStyle w:val="af0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48D437BF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4F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8581F4E" w14:textId="585944A1" w:rsidR="008E1676" w:rsidRDefault="001A31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A3181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1A3181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1A3181">
              <w:rPr>
                <w:rFonts w:ascii="Times New Roman" w:eastAsia="Times New Roman" w:hAnsi="Times New Roman" w:cs="Times New Roman"/>
                <w:lang w:eastAsia="en-CA"/>
              </w:rPr>
              <w:t>({},{$set:{</w:t>
            </w:r>
            <w:proofErr w:type="spellStart"/>
            <w:r w:rsidRPr="001A3181">
              <w:rPr>
                <w:rFonts w:ascii="Times New Roman" w:eastAsia="Times New Roman" w:hAnsi="Times New Roman" w:cs="Times New Roman"/>
                <w:lang w:eastAsia="en-CA"/>
              </w:rPr>
              <w:t>program:"CPA</w:t>
            </w:r>
            <w:proofErr w:type="spellEnd"/>
            <w:r w:rsidRPr="001A3181">
              <w:rPr>
                <w:rFonts w:ascii="Times New Roman" w:eastAsia="Times New Roman" w:hAnsi="Times New Roman" w:cs="Times New Roman"/>
                <w:lang w:eastAsia="en-CA"/>
              </w:rPr>
              <w:t>", term:1}})</w:t>
            </w:r>
          </w:p>
          <w:p w14:paraId="67B5E9B8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06B768D" w14:textId="77777777" w:rsidR="008E1676" w:rsidRDefault="008E1676" w:rsidP="008E1676">
      <w:pPr>
        <w:pStyle w:val="af1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modify the value of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to “</w:t>
      </w:r>
      <w:r>
        <w:rPr>
          <w:rFonts w:eastAsia="Times New Roman" w:cs="Times New Roman"/>
          <w:i/>
        </w:rPr>
        <w:t>BTM”</w:t>
      </w:r>
      <w:r>
        <w:rPr>
          <w:rFonts w:eastAsia="Times New Roman" w:cs="Times New Roman"/>
        </w:rPr>
        <w:t xml:space="preserve"> for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collection.</w:t>
      </w:r>
    </w:p>
    <w:p w14:paraId="05AFC2BD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8E1676" w14:paraId="1665C6B3" w14:textId="77777777" w:rsidTr="008E167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7306" w14:textId="24C07205" w:rsidR="008E1676" w:rsidRDefault="001A3181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proofErr w:type="spellStart"/>
            <w:proofErr w:type="gramStart"/>
            <w:r w:rsidRPr="001A3181">
              <w:rPr>
                <w:rFonts w:eastAsia="Times New Roman" w:cs="Times New Roman"/>
              </w:rPr>
              <w:lastRenderedPageBreak/>
              <w:t>db.students</w:t>
            </w:r>
            <w:proofErr w:type="gramEnd"/>
            <w:r w:rsidRPr="001A3181">
              <w:rPr>
                <w:rFonts w:eastAsia="Times New Roman" w:cs="Times New Roman"/>
              </w:rPr>
              <w:t>.updateMany</w:t>
            </w:r>
            <w:proofErr w:type="spellEnd"/>
            <w:r w:rsidRPr="001A3181">
              <w:rPr>
                <w:rFonts w:eastAsia="Times New Roman" w:cs="Times New Roman"/>
              </w:rPr>
              <w:t>({},{$set:{</w:t>
            </w:r>
            <w:proofErr w:type="spellStart"/>
            <w:r w:rsidRPr="001A3181">
              <w:rPr>
                <w:rFonts w:eastAsia="Times New Roman" w:cs="Times New Roman"/>
              </w:rPr>
              <w:t>program:"BTM</w:t>
            </w:r>
            <w:proofErr w:type="spellEnd"/>
            <w:r w:rsidRPr="001A3181">
              <w:rPr>
                <w:rFonts w:eastAsia="Times New Roman" w:cs="Times New Roman"/>
              </w:rPr>
              <w:t>"}})</w:t>
            </w:r>
          </w:p>
          <w:p w14:paraId="051F8706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258B9C7D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77FF40CC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59848CC7" w14:textId="77777777" w:rsidR="008E1676" w:rsidRDefault="008E1676" w:rsidP="008E1676">
      <w:pPr>
        <w:pStyle w:val="af1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>.</w:t>
      </w:r>
    </w:p>
    <w:p w14:paraId="4D19A0A2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proofErr w:type="gramStart"/>
      <w:r>
        <w:rPr>
          <w:rFonts w:eastAsia="Times New Roman" w:cs="Times New Roman"/>
          <w:i/>
        </w:rPr>
        <w:t>find(</w:t>
      </w:r>
      <w:proofErr w:type="gramEnd"/>
      <w:r>
        <w:rPr>
          <w:rFonts w:eastAsia="Times New Roman" w:cs="Times New Roman"/>
          <w:i/>
        </w:rPr>
        <w:t>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14:paraId="6B3447BB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af0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21B36AE4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E692" w14:textId="62270D2F" w:rsidR="008E1676" w:rsidRDefault="0049518A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({name:"</w:t>
            </w:r>
            <w:proofErr w:type="spellStart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Raby"},{$set:{</w:t>
            </w:r>
            <w:proofErr w:type="spellStart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program:"CPA</w:t>
            </w:r>
            <w:proofErr w:type="spellEnd"/>
            <w:r w:rsidRPr="0049518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"}})</w:t>
            </w:r>
          </w:p>
          <w:p w14:paraId="14A53A1F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B186612" w14:textId="0F31AABB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documents are there with the value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 xml:space="preserve"> for the </w:t>
      </w:r>
      <w:r>
        <w:rPr>
          <w:rFonts w:eastAsia="Times New Roman" w:cs="Times New Roman"/>
          <w:i/>
        </w:rPr>
        <w:t>name</w:t>
      </w:r>
      <w:r>
        <w:rPr>
          <w:rFonts w:eastAsia="Times New Roman" w:cs="Times New Roman"/>
        </w:rPr>
        <w:t xml:space="preserve"> field? _</w:t>
      </w:r>
      <w:r w:rsidR="0049518A">
        <w:rPr>
          <w:rFonts w:eastAsia="Times New Roman" w:cs="Times New Roman"/>
        </w:rPr>
        <w:t>1</w:t>
      </w:r>
      <w:r>
        <w:rPr>
          <w:rFonts w:eastAsia="Times New Roman" w:cs="Times New Roman"/>
        </w:rPr>
        <w:t>______</w:t>
      </w:r>
    </w:p>
    <w:p w14:paraId="7210B80C" w14:textId="7F6F7590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How many documents were updated? _</w:t>
      </w:r>
      <w:r w:rsidR="0049518A">
        <w:rPr>
          <w:rFonts w:eastAsia="Times New Roman" w:cs="Times New Roman"/>
        </w:rPr>
        <w:t>1</w:t>
      </w:r>
      <w:r>
        <w:rPr>
          <w:rFonts w:eastAsia="Times New Roman" w:cs="Times New Roman"/>
        </w:rPr>
        <w:t>_______</w:t>
      </w:r>
    </w:p>
    <w:p w14:paraId="067199C7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F250CAE" w14:textId="77777777" w:rsidR="008E1676" w:rsidRDefault="008E1676" w:rsidP="008E1676">
      <w:pPr>
        <w:pStyle w:val="af1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>.</w:t>
      </w:r>
    </w:p>
    <w:p w14:paraId="5B64618D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4A65D75E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3F1B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  <w:p w14:paraId="3F24C354" w14:textId="53CC6159" w:rsidR="008E1676" w:rsidRDefault="003223A4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db.students</w:t>
            </w:r>
            <w:proofErr w:type="gramEnd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.find</w:t>
            </w:r>
            <w:proofErr w:type="spellEnd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({name:"</w:t>
            </w:r>
            <w:proofErr w:type="spellStart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Jonie</w:t>
            </w:r>
            <w:proofErr w:type="spellEnd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 xml:space="preserve"> Raby"},{program:1}).</w:t>
            </w:r>
            <w:proofErr w:type="spellStart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forEach</w:t>
            </w:r>
            <w:proofErr w:type="spellEnd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(</w:t>
            </w:r>
            <w:proofErr w:type="spellStart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printjson</w:t>
            </w:r>
            <w:proofErr w:type="spellEnd"/>
            <w:r w:rsidRPr="003223A4">
              <w:rPr>
                <w:rFonts w:ascii="Consolas" w:eastAsia="Times New Roman" w:hAnsi="Consolas" w:cs="Times New Roman"/>
                <w:sz w:val="22"/>
                <w:szCs w:val="22"/>
              </w:rPr>
              <w:t>)</w:t>
            </w:r>
          </w:p>
          <w:p w14:paraId="0066432A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6E2B46F8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D4E9873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1B3B3B7C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40040A63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60F5E9D" w14:textId="77777777" w:rsidR="008E1676" w:rsidRDefault="008E1676" w:rsidP="008E1676">
      <w:pPr>
        <w:pStyle w:val="af1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14:paraId="46ADA765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804"/>
      </w:tblGrid>
      <w:tr w:rsidR="008E1676" w14:paraId="1B001A59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8FF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6529372A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9363FDD" w14:textId="5930F0BE" w:rsidR="008E1676" w:rsidRDefault="00802164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gramStart"/>
            <w:r w:rsidRPr="00802164">
              <w:rPr>
                <w:rFonts w:ascii="Consolas" w:eastAsia="Times New Roman" w:hAnsi="Consolas" w:cs="Times New Roman"/>
                <w:sz w:val="22"/>
                <w:szCs w:val="22"/>
              </w:rPr>
              <w:t>db.students</w:t>
            </w:r>
            <w:proofErr w:type="gramEnd"/>
            <w:r w:rsidRPr="00802164">
              <w:rPr>
                <w:rFonts w:ascii="Consolas" w:eastAsia="Times New Roman" w:hAnsi="Consolas" w:cs="Times New Roman"/>
                <w:sz w:val="22"/>
                <w:szCs w:val="22"/>
              </w:rPr>
              <w:t>.update({_id:{$in:[20,22,24]}},{$inc:{term:2}},{multi:true})</w:t>
            </w:r>
          </w:p>
          <w:p w14:paraId="313CF9EC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B4C974C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1454F9CE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DFF78E2" w14:textId="77777777" w:rsidR="008E1676" w:rsidRDefault="008E1676" w:rsidP="008E1676">
      <w:pPr>
        <w:pStyle w:val="af1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remove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from documents that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filed is 3.</w:t>
      </w:r>
    </w:p>
    <w:p w14:paraId="7CCD6AE9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38A9D5A6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3BD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53E406AE" w14:textId="51E51CF5" w:rsidR="008E1676" w:rsidRDefault="00802164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802164">
              <w:rPr>
                <w:rFonts w:ascii="Consolas" w:eastAsia="Times New Roman" w:hAnsi="Consolas" w:cs="Times New Roman"/>
                <w:sz w:val="22"/>
                <w:szCs w:val="22"/>
              </w:rPr>
              <w:t>db.students</w:t>
            </w:r>
            <w:proofErr w:type="gramEnd"/>
            <w:r w:rsidRPr="00802164">
              <w:rPr>
                <w:rFonts w:ascii="Consolas" w:eastAsia="Times New Roman" w:hAnsi="Consolas" w:cs="Times New Roman"/>
                <w:sz w:val="22"/>
                <w:szCs w:val="22"/>
              </w:rPr>
              <w:t>.updateMany</w:t>
            </w:r>
            <w:proofErr w:type="spellEnd"/>
            <w:r w:rsidRPr="00802164">
              <w:rPr>
                <w:rFonts w:ascii="Consolas" w:eastAsia="Times New Roman" w:hAnsi="Consolas" w:cs="Times New Roman"/>
                <w:sz w:val="22"/>
                <w:szCs w:val="22"/>
              </w:rPr>
              <w:t>({term:3},{$unset:{term:""}})</w:t>
            </w:r>
          </w:p>
          <w:p w14:paraId="6DE12623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1810040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CF39B0C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289008AE" w14:textId="77777777" w:rsidR="008E1676" w:rsidRDefault="008E1676">
            <w:pPr>
              <w:pStyle w:val="af1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676245C" w14:textId="77777777" w:rsidR="008E1676" w:rsidRDefault="008E1676" w:rsidP="008E1676">
      <w:pPr>
        <w:pStyle w:val="af1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03F54153" w14:textId="77777777" w:rsidR="008E1676" w:rsidRPr="00F54208" w:rsidRDefault="008E1676" w:rsidP="00F54208"/>
    <w:sectPr w:rsidR="008E1676" w:rsidRPr="00F54208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97F6" w14:textId="77777777" w:rsidR="00374336" w:rsidRDefault="00374336" w:rsidP="00B96716">
      <w:r>
        <w:separator/>
      </w:r>
    </w:p>
  </w:endnote>
  <w:endnote w:type="continuationSeparator" w:id="0">
    <w:p w14:paraId="7FDA98F7" w14:textId="77777777" w:rsidR="00374336" w:rsidRDefault="00374336" w:rsidP="00B96716">
      <w:r>
        <w:continuationSeparator/>
      </w:r>
    </w:p>
  </w:endnote>
  <w:endnote w:type="continuationNotice" w:id="1">
    <w:p w14:paraId="168D073A" w14:textId="77777777" w:rsidR="00374336" w:rsidRDefault="00374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0A58" w14:textId="07C2F904" w:rsidR="002528CC" w:rsidRPr="00CD1E8B" w:rsidRDefault="002528CC">
    <w:pPr>
      <w:pStyle w:val="a5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1676"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1A3181">
      <w:rPr>
        <w:rFonts w:cs="Arial"/>
        <w:noProof/>
        <w:sz w:val="16"/>
        <w:szCs w:val="16"/>
      </w:rPr>
      <w:t>26 July 2022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a7"/>
        <w:sz w:val="16"/>
        <w:szCs w:val="16"/>
      </w:rPr>
      <w:fldChar w:fldCharType="begin"/>
    </w:r>
    <w:r w:rsidRPr="00CD1E8B">
      <w:rPr>
        <w:rStyle w:val="a7"/>
        <w:sz w:val="16"/>
        <w:szCs w:val="16"/>
      </w:rPr>
      <w:instrText xml:space="preserve"> PAGE </w:instrText>
    </w:r>
    <w:r w:rsidRPr="00CD1E8B">
      <w:rPr>
        <w:rStyle w:val="a7"/>
        <w:sz w:val="16"/>
        <w:szCs w:val="16"/>
      </w:rPr>
      <w:fldChar w:fldCharType="separate"/>
    </w:r>
    <w:r>
      <w:rPr>
        <w:rStyle w:val="a7"/>
        <w:noProof/>
        <w:sz w:val="16"/>
        <w:szCs w:val="16"/>
      </w:rPr>
      <w:t>1</w:t>
    </w:r>
    <w:r w:rsidRPr="00CD1E8B">
      <w:rPr>
        <w:rStyle w:val="a7"/>
        <w:sz w:val="16"/>
        <w:szCs w:val="16"/>
      </w:rPr>
      <w:fldChar w:fldCharType="end"/>
    </w:r>
    <w:r w:rsidRPr="00CD1E8B">
      <w:rPr>
        <w:rStyle w:val="a7"/>
        <w:sz w:val="16"/>
        <w:szCs w:val="16"/>
      </w:rPr>
      <w:t xml:space="preserve"> of </w:t>
    </w:r>
    <w:r w:rsidRPr="00CD1E8B">
      <w:rPr>
        <w:rStyle w:val="a7"/>
        <w:sz w:val="16"/>
        <w:szCs w:val="16"/>
      </w:rPr>
      <w:fldChar w:fldCharType="begin"/>
    </w:r>
    <w:r w:rsidRPr="00CD1E8B">
      <w:rPr>
        <w:rStyle w:val="a7"/>
        <w:sz w:val="16"/>
        <w:szCs w:val="16"/>
      </w:rPr>
      <w:instrText xml:space="preserve"> NUMPAGES </w:instrText>
    </w:r>
    <w:r w:rsidRPr="00CD1E8B">
      <w:rPr>
        <w:rStyle w:val="a7"/>
        <w:sz w:val="16"/>
        <w:szCs w:val="16"/>
      </w:rPr>
      <w:fldChar w:fldCharType="separate"/>
    </w:r>
    <w:r>
      <w:rPr>
        <w:rStyle w:val="a7"/>
        <w:noProof/>
        <w:sz w:val="16"/>
        <w:szCs w:val="16"/>
      </w:rPr>
      <w:t>1</w:t>
    </w:r>
    <w:r w:rsidRPr="00CD1E8B">
      <w:rPr>
        <w:rStyle w:val="a7"/>
        <w:sz w:val="16"/>
        <w:szCs w:val="16"/>
      </w:rPr>
      <w:fldChar w:fldCharType="end"/>
    </w:r>
  </w:p>
  <w:p w14:paraId="6ADA7722" w14:textId="77777777" w:rsidR="002528CC" w:rsidRDefault="002528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10C8" w14:textId="77777777" w:rsidR="00374336" w:rsidRDefault="00374336" w:rsidP="00B96716">
      <w:r>
        <w:separator/>
      </w:r>
    </w:p>
  </w:footnote>
  <w:footnote w:type="continuationSeparator" w:id="0">
    <w:p w14:paraId="38221C6B" w14:textId="77777777" w:rsidR="00374336" w:rsidRDefault="00374336" w:rsidP="00B96716">
      <w:r>
        <w:continuationSeparator/>
      </w:r>
    </w:p>
  </w:footnote>
  <w:footnote w:type="continuationNotice" w:id="1">
    <w:p w14:paraId="62084069" w14:textId="77777777" w:rsidR="00374336" w:rsidRDefault="003743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308123">
    <w:abstractNumId w:val="1"/>
  </w:num>
  <w:num w:numId="2" w16cid:durableId="414910118">
    <w:abstractNumId w:val="6"/>
  </w:num>
  <w:num w:numId="3" w16cid:durableId="554043617">
    <w:abstractNumId w:val="4"/>
  </w:num>
  <w:num w:numId="4" w16cid:durableId="1425492883">
    <w:abstractNumId w:val="7"/>
  </w:num>
  <w:num w:numId="5" w16cid:durableId="1359546192">
    <w:abstractNumId w:val="0"/>
  </w:num>
  <w:num w:numId="6" w16cid:durableId="615061734">
    <w:abstractNumId w:val="14"/>
  </w:num>
  <w:num w:numId="7" w16cid:durableId="95372468">
    <w:abstractNumId w:val="5"/>
  </w:num>
  <w:num w:numId="8" w16cid:durableId="688871081">
    <w:abstractNumId w:val="11"/>
  </w:num>
  <w:num w:numId="9" w16cid:durableId="1132551833">
    <w:abstractNumId w:val="8"/>
  </w:num>
  <w:num w:numId="10" w16cid:durableId="2058581740">
    <w:abstractNumId w:val="15"/>
  </w:num>
  <w:num w:numId="11" w16cid:durableId="627391264">
    <w:abstractNumId w:val="9"/>
  </w:num>
  <w:num w:numId="12" w16cid:durableId="150870581">
    <w:abstractNumId w:val="13"/>
  </w:num>
  <w:num w:numId="13" w16cid:durableId="2022127262">
    <w:abstractNumId w:val="10"/>
  </w:num>
  <w:num w:numId="14" w16cid:durableId="1411779432">
    <w:abstractNumId w:val="16"/>
  </w:num>
  <w:num w:numId="15" w16cid:durableId="141700541">
    <w:abstractNumId w:val="12"/>
  </w:num>
  <w:num w:numId="16" w16cid:durableId="642849243">
    <w:abstractNumId w:val="2"/>
  </w:num>
  <w:num w:numId="17" w16cid:durableId="11059228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76"/>
    <w:rsid w:val="0003331D"/>
    <w:rsid w:val="000C4FFC"/>
    <w:rsid w:val="000F2B70"/>
    <w:rsid w:val="00122799"/>
    <w:rsid w:val="00123249"/>
    <w:rsid w:val="00135590"/>
    <w:rsid w:val="001A3181"/>
    <w:rsid w:val="001C0314"/>
    <w:rsid w:val="00203DB3"/>
    <w:rsid w:val="00223CA2"/>
    <w:rsid w:val="002528CC"/>
    <w:rsid w:val="002822B3"/>
    <w:rsid w:val="002D4488"/>
    <w:rsid w:val="002E0602"/>
    <w:rsid w:val="002E7BEF"/>
    <w:rsid w:val="003223A4"/>
    <w:rsid w:val="003448B3"/>
    <w:rsid w:val="0035705A"/>
    <w:rsid w:val="00365D71"/>
    <w:rsid w:val="00373C8E"/>
    <w:rsid w:val="00374336"/>
    <w:rsid w:val="00380BCA"/>
    <w:rsid w:val="0038338D"/>
    <w:rsid w:val="003C0292"/>
    <w:rsid w:val="004466A1"/>
    <w:rsid w:val="0046595F"/>
    <w:rsid w:val="0049518A"/>
    <w:rsid w:val="004B2A73"/>
    <w:rsid w:val="00544309"/>
    <w:rsid w:val="00550722"/>
    <w:rsid w:val="00565B79"/>
    <w:rsid w:val="005A166C"/>
    <w:rsid w:val="005B2AAE"/>
    <w:rsid w:val="005B4DAD"/>
    <w:rsid w:val="005D23F6"/>
    <w:rsid w:val="006251A1"/>
    <w:rsid w:val="00662B83"/>
    <w:rsid w:val="00686FCC"/>
    <w:rsid w:val="006973E7"/>
    <w:rsid w:val="006A167E"/>
    <w:rsid w:val="006B3BB9"/>
    <w:rsid w:val="006E253D"/>
    <w:rsid w:val="007B16E7"/>
    <w:rsid w:val="007B356A"/>
    <w:rsid w:val="007E2261"/>
    <w:rsid w:val="00802164"/>
    <w:rsid w:val="00817DEA"/>
    <w:rsid w:val="00822C74"/>
    <w:rsid w:val="00842D35"/>
    <w:rsid w:val="00856FA4"/>
    <w:rsid w:val="008B7B5C"/>
    <w:rsid w:val="008E1676"/>
    <w:rsid w:val="008E1FCD"/>
    <w:rsid w:val="008F271C"/>
    <w:rsid w:val="009026AE"/>
    <w:rsid w:val="00937405"/>
    <w:rsid w:val="00943C0B"/>
    <w:rsid w:val="00955299"/>
    <w:rsid w:val="009622B1"/>
    <w:rsid w:val="0098744E"/>
    <w:rsid w:val="009C2B57"/>
    <w:rsid w:val="00A43324"/>
    <w:rsid w:val="00A4388A"/>
    <w:rsid w:val="00A52BA3"/>
    <w:rsid w:val="00A94B5F"/>
    <w:rsid w:val="00A95473"/>
    <w:rsid w:val="00AB299D"/>
    <w:rsid w:val="00B15056"/>
    <w:rsid w:val="00B25A38"/>
    <w:rsid w:val="00B66CA4"/>
    <w:rsid w:val="00B840FE"/>
    <w:rsid w:val="00B96716"/>
    <w:rsid w:val="00B968C9"/>
    <w:rsid w:val="00C00127"/>
    <w:rsid w:val="00C03ACE"/>
    <w:rsid w:val="00C31385"/>
    <w:rsid w:val="00C37D26"/>
    <w:rsid w:val="00C468BF"/>
    <w:rsid w:val="00C54FC6"/>
    <w:rsid w:val="00C77A1C"/>
    <w:rsid w:val="00CA596A"/>
    <w:rsid w:val="00CD0754"/>
    <w:rsid w:val="00CD1E8B"/>
    <w:rsid w:val="00CF71C5"/>
    <w:rsid w:val="00D347FB"/>
    <w:rsid w:val="00D7712C"/>
    <w:rsid w:val="00D85349"/>
    <w:rsid w:val="00DE2EA4"/>
    <w:rsid w:val="00E4718B"/>
    <w:rsid w:val="00E634A7"/>
    <w:rsid w:val="00E81A10"/>
    <w:rsid w:val="00EA6F57"/>
    <w:rsid w:val="00EB7830"/>
    <w:rsid w:val="00EC2CDF"/>
    <w:rsid w:val="00ED0907"/>
    <w:rsid w:val="00ED1E29"/>
    <w:rsid w:val="00F54208"/>
    <w:rsid w:val="00F64C47"/>
    <w:rsid w:val="00F83650"/>
    <w:rsid w:val="00FA6635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D8C58"/>
  <w15:docId w15:val="{EE8562ED-DECA-4925-89C4-E1BCE8D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67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2">
    <w:name w:val="heading 2"/>
    <w:basedOn w:val="a"/>
    <w:next w:val="a"/>
    <w:link w:val="20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CD1E8B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a3">
    <w:name w:val="header"/>
    <w:basedOn w:val="a"/>
    <w:link w:val="a4"/>
    <w:rsid w:val="00B96716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B96716"/>
    <w:rPr>
      <w:rFonts w:ascii="Arial" w:hAnsi="Arial"/>
      <w:sz w:val="24"/>
      <w:szCs w:val="24"/>
      <w:lang w:val="en-US" w:eastAsia="en-US"/>
    </w:rPr>
  </w:style>
  <w:style w:type="paragraph" w:styleId="a5">
    <w:name w:val="footer"/>
    <w:basedOn w:val="a"/>
    <w:link w:val="a6"/>
    <w:rsid w:val="00B96716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rsid w:val="00B96716"/>
    <w:rPr>
      <w:rFonts w:ascii="Arial" w:hAnsi="Arial"/>
      <w:sz w:val="24"/>
      <w:szCs w:val="24"/>
      <w:lang w:val="en-US" w:eastAsia="en-US"/>
    </w:rPr>
  </w:style>
  <w:style w:type="character" w:styleId="a7">
    <w:name w:val="page number"/>
    <w:basedOn w:val="a0"/>
    <w:rsid w:val="00B96716"/>
  </w:style>
  <w:style w:type="paragraph" w:styleId="a8">
    <w:name w:val="Balloon Text"/>
    <w:basedOn w:val="a"/>
    <w:link w:val="a9"/>
    <w:rsid w:val="00B96716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20">
    <w:name w:val="標題 2 字元"/>
    <w:basedOn w:val="a0"/>
    <w:link w:val="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30">
    <w:name w:val="標題 3 字元"/>
    <w:basedOn w:val="a0"/>
    <w:link w:val="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aa">
    <w:name w:val="Body Text"/>
    <w:basedOn w:val="a"/>
    <w:link w:val="ab"/>
    <w:rsid w:val="00CD1E8B"/>
    <w:rPr>
      <w:sz w:val="20"/>
    </w:rPr>
  </w:style>
  <w:style w:type="character" w:customStyle="1" w:styleId="ab">
    <w:name w:val="本文 字元"/>
    <w:basedOn w:val="a0"/>
    <w:link w:val="aa"/>
    <w:rsid w:val="00CD1E8B"/>
    <w:rPr>
      <w:rFonts w:ascii="Arial" w:hAnsi="Arial"/>
      <w:szCs w:val="24"/>
      <w:lang w:val="en-US" w:eastAsia="en-US"/>
    </w:rPr>
  </w:style>
  <w:style w:type="character" w:styleId="ac">
    <w:name w:val="Strong"/>
    <w:basedOn w:val="a0"/>
    <w:uiPriority w:val="22"/>
    <w:qFormat/>
    <w:rsid w:val="00CD1E8B"/>
    <w:rPr>
      <w:b/>
      <w:bCs/>
    </w:rPr>
  </w:style>
  <w:style w:type="paragraph" w:styleId="ad">
    <w:name w:val="Title"/>
    <w:basedOn w:val="a"/>
    <w:next w:val="a"/>
    <w:link w:val="ae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標題 字元"/>
    <w:basedOn w:val="a0"/>
    <w:link w:val="ad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af0">
    <w:name w:val="Table Grid"/>
    <w:basedOn w:val="a1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af1">
    <w:name w:val="List Paragraph"/>
    <w:basedOn w:val="a"/>
    <w:link w:val="af2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">
    <w:name w:val="HTML Preformatted"/>
    <w:basedOn w:val="a"/>
    <w:link w:val="HTML0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0">
    <w:name w:val="HTML 預設格式 字元"/>
    <w:basedOn w:val="a0"/>
    <w:link w:val="HTML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a0"/>
    <w:rsid w:val="00122799"/>
  </w:style>
  <w:style w:type="character" w:customStyle="1" w:styleId="pun">
    <w:name w:val="pun"/>
    <w:basedOn w:val="a0"/>
    <w:rsid w:val="00122799"/>
  </w:style>
  <w:style w:type="character" w:customStyle="1" w:styleId="str">
    <w:name w:val="str"/>
    <w:basedOn w:val="a0"/>
    <w:rsid w:val="00122799"/>
  </w:style>
  <w:style w:type="character" w:customStyle="1" w:styleId="kwd">
    <w:name w:val="kwd"/>
    <w:basedOn w:val="a0"/>
    <w:rsid w:val="00122799"/>
  </w:style>
  <w:style w:type="character" w:customStyle="1" w:styleId="lit">
    <w:name w:val="lit"/>
    <w:basedOn w:val="a0"/>
    <w:rsid w:val="00122799"/>
  </w:style>
  <w:style w:type="character" w:customStyle="1" w:styleId="typ">
    <w:name w:val="typ"/>
    <w:basedOn w:val="a0"/>
    <w:rsid w:val="00203DB3"/>
  </w:style>
  <w:style w:type="character" w:customStyle="1" w:styleId="af2">
    <w:name w:val="清單段落 字元"/>
    <w:basedOn w:val="a0"/>
    <w:link w:val="af1"/>
    <w:uiPriority w:val="34"/>
    <w:locked/>
    <w:rsid w:val="008E16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layout.dotx</Template>
  <TotalTime>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Ll Iop mi</cp:lastModifiedBy>
  <cp:revision>2</cp:revision>
  <dcterms:created xsi:type="dcterms:W3CDTF">2022-07-26T16:52:00Z</dcterms:created>
  <dcterms:modified xsi:type="dcterms:W3CDTF">2022-07-26T16:52:00Z</dcterms:modified>
</cp:coreProperties>
</file>